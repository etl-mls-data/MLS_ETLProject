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16265" w14:textId="77777777" w:rsidR="00145825" w:rsidRDefault="00E972FE">
      <w:pPr>
        <w:pStyle w:val="Subtitle"/>
      </w:pPr>
      <w:r>
        <w:t>ELT Project</w:t>
      </w:r>
    </w:p>
    <w:p w14:paraId="0C9875B7" w14:textId="77777777" w:rsidR="00145825" w:rsidRDefault="00E972FE">
      <w:pPr>
        <w:pStyle w:val="Title"/>
      </w:pPr>
      <w:r>
        <w:t>Soccer Teams and Player</w:t>
      </w:r>
    </w:p>
    <w:p w14:paraId="4FE8A9B9" w14:textId="77777777" w:rsidR="00145825" w:rsidRDefault="00E972FE">
      <w:pPr>
        <w:pStyle w:val="Author"/>
      </w:pPr>
      <w:r>
        <w:t xml:space="preserve">Olivia Nicholson, Osama Ben </w:t>
      </w:r>
      <w:proofErr w:type="spellStart"/>
      <w:r>
        <w:t>Ismaeil</w:t>
      </w:r>
      <w:proofErr w:type="spellEnd"/>
      <w:r>
        <w:t>, Sabrina Seaver</w:t>
      </w:r>
    </w:p>
    <w:p w14:paraId="2BC3F98C" w14:textId="77777777" w:rsidR="00145825" w:rsidRPr="00861481" w:rsidRDefault="00E972FE">
      <w:pPr>
        <w:rPr>
          <w:sz w:val="36"/>
          <w:szCs w:val="36"/>
        </w:rPr>
      </w:pPr>
      <w:r w:rsidRPr="00861481">
        <w:rPr>
          <w:noProof/>
          <w:sz w:val="36"/>
          <w:szCs w:val="36"/>
        </w:rPr>
        <w:drawing>
          <wp:inline distT="0" distB="0" distL="0" distR="0" wp14:anchorId="27AA9989" wp14:editId="56D0D1E5">
            <wp:extent cx="4636008" cy="2915935"/>
            <wp:effectExtent l="0" t="0" r="0" b="5080"/>
            <wp:docPr id="1" name="Picture 1" descr="/var/folders/4p/sglgj7w57gv9jq8wgwltnhfm0000gn/T/com.microsoft.Word/Content.MSO/A569D33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4p/sglgj7w57gv9jq8wgwltnhfm0000gn/T/com.microsoft.Word/Content.MSO/A569D330.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97" cy="2935615"/>
                    </a:xfrm>
                    <a:prstGeom prst="rect">
                      <a:avLst/>
                    </a:prstGeom>
                    <a:noFill/>
                    <a:ln>
                      <a:noFill/>
                    </a:ln>
                  </pic:spPr>
                </pic:pic>
              </a:graphicData>
            </a:graphic>
          </wp:inline>
        </w:drawing>
      </w:r>
    </w:p>
    <w:p w14:paraId="18493373" w14:textId="77777777" w:rsidR="00145825" w:rsidRPr="00861481" w:rsidRDefault="00861481">
      <w:pPr>
        <w:pStyle w:val="Heading1"/>
        <w:rPr>
          <w:sz w:val="36"/>
          <w:szCs w:val="36"/>
        </w:rPr>
      </w:pPr>
      <w:r w:rsidRPr="00861481">
        <w:rPr>
          <w:sz w:val="36"/>
          <w:szCs w:val="36"/>
        </w:rPr>
        <w:t xml:space="preserve">Extracting the </w:t>
      </w:r>
      <w:r w:rsidR="00E972FE" w:rsidRPr="00861481">
        <w:rPr>
          <w:sz w:val="36"/>
          <w:szCs w:val="36"/>
        </w:rPr>
        <w:t>Data Sources</w:t>
      </w:r>
    </w:p>
    <w:p w14:paraId="4B47701C" w14:textId="77777777" w:rsidR="00BD6638" w:rsidRDefault="00E972FE" w:rsidP="00BD6638">
      <w:pPr>
        <w:pStyle w:val="ListBullet"/>
      </w:pPr>
      <w:r>
        <w:t xml:space="preserve">We used </w:t>
      </w:r>
      <w:r w:rsidR="00BD6638">
        <w:t xml:space="preserve">5 years of data from U.S Major League Soccer Salaries from Kaggle. </w:t>
      </w:r>
      <w:hyperlink r:id="rId8" w:history="1">
        <w:r w:rsidR="00BD6638" w:rsidRPr="008A6348">
          <w:rPr>
            <w:rStyle w:val="Hyperlink"/>
          </w:rPr>
          <w:t>https://www.kaggle.com/crawford/us-major-league-soccer-salaries</w:t>
        </w:r>
      </w:hyperlink>
      <w:r w:rsidR="00BD6638">
        <w:t xml:space="preserve"> The Major League Soccer Union provides the salaries of each MLS player every year. The CSV provided us with each soccer club, each player’s first and last name, position, base salary, and guaranteed compensation.</w:t>
      </w:r>
    </w:p>
    <w:p w14:paraId="0EA4B7E5" w14:textId="77777777" w:rsidR="00CA51AD" w:rsidRDefault="00BD6638" w:rsidP="00CA51AD">
      <w:pPr>
        <w:pStyle w:val="ListBullet"/>
      </w:pPr>
      <w:r>
        <w:t xml:space="preserve">Our second source of date was scraped from mlssoccer.com (Major League Soccer). </w:t>
      </w:r>
      <w:hyperlink r:id="rId9" w:history="1">
        <w:r w:rsidRPr="008A6348">
          <w:rPr>
            <w:rStyle w:val="Hyperlink"/>
          </w:rPr>
          <w:t>https://www.mlssoccer.com/stats/team</w:t>
        </w:r>
      </w:hyperlink>
      <w:r>
        <w:t xml:space="preserve"> From the Team Stats page we scraped the team name, games played, goals, assists, shots, shots on goal, fouls committed, fouls suffered, offsides, corner kicks, penalty goal kicks,</w:t>
      </w:r>
      <w:r w:rsidR="004A1D91">
        <w:t xml:space="preserve"> and penalty kick attempts.</w:t>
      </w:r>
    </w:p>
    <w:p w14:paraId="602F77DF" w14:textId="77777777" w:rsidR="00145825" w:rsidRDefault="00145825" w:rsidP="004A1D91">
      <w:pPr>
        <w:pStyle w:val="ListBullet"/>
        <w:numPr>
          <w:ilvl w:val="0"/>
          <w:numId w:val="0"/>
        </w:numPr>
      </w:pPr>
    </w:p>
    <w:p w14:paraId="1816A23F" w14:textId="77777777" w:rsidR="00145825" w:rsidRDefault="004A1D91">
      <w:pPr>
        <w:pStyle w:val="Heading2"/>
      </w:pPr>
      <w:r>
        <w:lastRenderedPageBreak/>
        <w:t>Transformation</w:t>
      </w:r>
    </w:p>
    <w:p w14:paraId="375B0482" w14:textId="77777777" w:rsidR="004A1D91" w:rsidRDefault="004A1D91" w:rsidP="004A1D91">
      <w:r>
        <w:t xml:space="preserve">To begin work with the </w:t>
      </w:r>
      <w:proofErr w:type="spellStart"/>
      <w:r>
        <w:t>csvs</w:t>
      </w:r>
      <w:proofErr w:type="spellEnd"/>
      <w:r>
        <w:t xml:space="preserve">, </w:t>
      </w:r>
      <w:r w:rsidR="00164245">
        <w:t xml:space="preserve">a </w:t>
      </w:r>
      <w:proofErr w:type="spellStart"/>
      <w:r w:rsidR="00164245">
        <w:t>dataframe</w:t>
      </w:r>
      <w:proofErr w:type="spellEnd"/>
      <w:r w:rsidR="00164245">
        <w:t xml:space="preserve"> </w:t>
      </w:r>
      <w:r>
        <w:t xml:space="preserve">was created with the columns club, </w:t>
      </w:r>
      <w:proofErr w:type="spellStart"/>
      <w:r>
        <w:t>last_name</w:t>
      </w:r>
      <w:proofErr w:type="spellEnd"/>
      <w:r>
        <w:t xml:space="preserve">, </w:t>
      </w:r>
      <w:proofErr w:type="spellStart"/>
      <w:r>
        <w:t>first_name</w:t>
      </w:r>
      <w:proofErr w:type="spellEnd"/>
      <w:r>
        <w:t xml:space="preserve">, position, </w:t>
      </w:r>
      <w:proofErr w:type="spellStart"/>
      <w:r>
        <w:t>base_salary</w:t>
      </w:r>
      <w:proofErr w:type="spellEnd"/>
      <w:r>
        <w:t xml:space="preserve">, and guaranteed compensation. Using a for-loop, the information was appended to the </w:t>
      </w:r>
      <w:proofErr w:type="spellStart"/>
      <w:r w:rsidR="00164245">
        <w:t>player_data_df</w:t>
      </w:r>
      <w:proofErr w:type="spellEnd"/>
      <w:r w:rsidR="00164245">
        <w:t>.</w:t>
      </w:r>
      <w:r>
        <w:rPr>
          <w:noProof/>
        </w:rPr>
        <w:drawing>
          <wp:inline distT="0" distB="0" distL="0" distR="0" wp14:anchorId="24110FB7" wp14:editId="3D94AAEF">
            <wp:extent cx="6071870" cy="2010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ppending.jpeg"/>
                    <pic:cNvPicPr/>
                  </pic:nvPicPr>
                  <pic:blipFill>
                    <a:blip r:embed="rId10">
                      <a:extLst>
                        <a:ext uri="{28A0092B-C50C-407E-A947-70E740481C1C}">
                          <a14:useLocalDpi xmlns:a14="http://schemas.microsoft.com/office/drawing/2010/main" val="0"/>
                        </a:ext>
                      </a:extLst>
                    </a:blip>
                    <a:stretch>
                      <a:fillRect/>
                    </a:stretch>
                  </pic:blipFill>
                  <pic:spPr>
                    <a:xfrm>
                      <a:off x="0" y="0"/>
                      <a:ext cx="6071870" cy="2010410"/>
                    </a:xfrm>
                    <a:prstGeom prst="rect">
                      <a:avLst/>
                    </a:prstGeom>
                  </pic:spPr>
                </pic:pic>
              </a:graphicData>
            </a:graphic>
          </wp:inline>
        </w:drawing>
      </w:r>
    </w:p>
    <w:p w14:paraId="39C8BCDA" w14:textId="77777777" w:rsidR="004A1D91" w:rsidRDefault="004A1D91" w:rsidP="004A1D91">
      <w:r>
        <w:t>A players table</w:t>
      </w:r>
      <w:r w:rsidR="00164245">
        <w:t xml:space="preserve"> </w:t>
      </w:r>
      <w:r>
        <w:t xml:space="preserve">was then created </w:t>
      </w:r>
      <w:r w:rsidR="000F289A">
        <w:t xml:space="preserve">using </w:t>
      </w:r>
      <w:proofErr w:type="spellStart"/>
      <w:r w:rsidR="000F289A">
        <w:t>groupby</w:t>
      </w:r>
      <w:proofErr w:type="spellEnd"/>
      <w:r w:rsidR="000F289A">
        <w:t xml:space="preserve"> to sort the</w:t>
      </w:r>
      <w:r w:rsidR="00164245">
        <w:t xml:space="preserve"> </w:t>
      </w:r>
      <w:r w:rsidR="000F289A">
        <w:t>players by last and first name to create one row for each player. The table was further cleaned by creating a column that totaled the years played by each player. The index of this table was renamed to create the player id column.</w:t>
      </w:r>
    </w:p>
    <w:p w14:paraId="6501D7ED" w14:textId="77777777" w:rsidR="000F289A" w:rsidRDefault="000F289A" w:rsidP="004A1D91">
      <w:r>
        <w:rPr>
          <w:noProof/>
        </w:rPr>
        <w:drawing>
          <wp:inline distT="0" distB="0" distL="0" distR="0" wp14:anchorId="0B6E694C" wp14:editId="25CA2D40">
            <wp:extent cx="6071870" cy="1691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 table.jpeg"/>
                    <pic:cNvPicPr/>
                  </pic:nvPicPr>
                  <pic:blipFill rotWithShape="1">
                    <a:blip r:embed="rId11">
                      <a:extLst>
                        <a:ext uri="{28A0092B-C50C-407E-A947-70E740481C1C}">
                          <a14:useLocalDpi xmlns:a14="http://schemas.microsoft.com/office/drawing/2010/main" val="0"/>
                        </a:ext>
                      </a:extLst>
                    </a:blip>
                    <a:srcRect b="3583"/>
                    <a:stretch/>
                  </pic:blipFill>
                  <pic:spPr bwMode="auto">
                    <a:xfrm>
                      <a:off x="0" y="0"/>
                      <a:ext cx="6071870" cy="1691640"/>
                    </a:xfrm>
                    <a:prstGeom prst="rect">
                      <a:avLst/>
                    </a:prstGeom>
                    <a:ln>
                      <a:noFill/>
                    </a:ln>
                    <a:extLst>
                      <a:ext uri="{53640926-AAD7-44D8-BBD7-CCE9431645EC}">
                        <a14:shadowObscured xmlns:a14="http://schemas.microsoft.com/office/drawing/2010/main"/>
                      </a:ext>
                    </a:extLst>
                  </pic:spPr>
                </pic:pic>
              </a:graphicData>
            </a:graphic>
          </wp:inline>
        </w:drawing>
      </w:r>
    </w:p>
    <w:p w14:paraId="12C58C0C" w14:textId="4934C9BE" w:rsidR="000F289A" w:rsidRDefault="000F289A" w:rsidP="004A1D91">
      <w:r>
        <w:t xml:space="preserve">Next, a player salary table was created </w:t>
      </w:r>
      <w:r w:rsidR="00164245">
        <w:t xml:space="preserve">in order to get every player’s base salary and guaranteed compensation for each year. The salary table was then merged with the player information table so the table would now include base salary and guaranteed compensation for each year. The columns for first and last name were deleted, </w:t>
      </w:r>
      <w:r w:rsidR="002E1C9F">
        <w:t>and</w:t>
      </w:r>
      <w:r w:rsidR="00164245">
        <w:t xml:space="preserve"> each player </w:t>
      </w:r>
      <w:r w:rsidR="002E1C9F">
        <w:t>was now listed by their player id.</w:t>
      </w:r>
      <w:r w:rsidR="00164245">
        <w:t xml:space="preserve"> </w:t>
      </w:r>
    </w:p>
    <w:p w14:paraId="3F9A5FE2" w14:textId="77777777" w:rsidR="000F289A" w:rsidRDefault="00164245" w:rsidP="004A1D91">
      <w:r>
        <w:rPr>
          <w:noProof/>
        </w:rPr>
        <w:drawing>
          <wp:inline distT="0" distB="0" distL="0" distR="0" wp14:anchorId="5836C345" wp14:editId="47EE11CC">
            <wp:extent cx="6071870" cy="930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yer salary 1.jpeg"/>
                    <pic:cNvPicPr/>
                  </pic:nvPicPr>
                  <pic:blipFill>
                    <a:blip r:embed="rId12">
                      <a:extLst>
                        <a:ext uri="{28A0092B-C50C-407E-A947-70E740481C1C}">
                          <a14:useLocalDpi xmlns:a14="http://schemas.microsoft.com/office/drawing/2010/main" val="0"/>
                        </a:ext>
                      </a:extLst>
                    </a:blip>
                    <a:stretch>
                      <a:fillRect/>
                    </a:stretch>
                  </pic:blipFill>
                  <pic:spPr>
                    <a:xfrm>
                      <a:off x="0" y="0"/>
                      <a:ext cx="6071870" cy="930910"/>
                    </a:xfrm>
                    <a:prstGeom prst="rect">
                      <a:avLst/>
                    </a:prstGeom>
                  </pic:spPr>
                </pic:pic>
              </a:graphicData>
            </a:graphic>
          </wp:inline>
        </w:drawing>
      </w:r>
    </w:p>
    <w:p w14:paraId="205D2B6F" w14:textId="77777777" w:rsidR="00164245" w:rsidRDefault="00164245" w:rsidP="004A1D91">
      <w:r>
        <w:rPr>
          <w:noProof/>
        </w:rPr>
        <w:lastRenderedPageBreak/>
        <w:drawing>
          <wp:inline distT="0" distB="0" distL="0" distR="0" wp14:anchorId="132D8FE3" wp14:editId="55F5A399">
            <wp:extent cx="6071870" cy="5537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yer salary 2.jpeg"/>
                    <pic:cNvPicPr/>
                  </pic:nvPicPr>
                  <pic:blipFill>
                    <a:blip r:embed="rId13">
                      <a:extLst>
                        <a:ext uri="{28A0092B-C50C-407E-A947-70E740481C1C}">
                          <a14:useLocalDpi xmlns:a14="http://schemas.microsoft.com/office/drawing/2010/main" val="0"/>
                        </a:ext>
                      </a:extLst>
                    </a:blip>
                    <a:stretch>
                      <a:fillRect/>
                    </a:stretch>
                  </pic:blipFill>
                  <pic:spPr>
                    <a:xfrm>
                      <a:off x="0" y="0"/>
                      <a:ext cx="6071870" cy="553720"/>
                    </a:xfrm>
                    <a:prstGeom prst="rect">
                      <a:avLst/>
                    </a:prstGeom>
                  </pic:spPr>
                </pic:pic>
              </a:graphicData>
            </a:graphic>
          </wp:inline>
        </w:drawing>
      </w:r>
      <w:r>
        <w:rPr>
          <w:noProof/>
        </w:rPr>
        <w:drawing>
          <wp:inline distT="0" distB="0" distL="0" distR="0" wp14:anchorId="4B91FDE5" wp14:editId="3AC627D0">
            <wp:extent cx="6071870" cy="762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er salary 3.jpeg"/>
                    <pic:cNvPicPr/>
                  </pic:nvPicPr>
                  <pic:blipFill>
                    <a:blip r:embed="rId14">
                      <a:extLst>
                        <a:ext uri="{28A0092B-C50C-407E-A947-70E740481C1C}">
                          <a14:useLocalDpi xmlns:a14="http://schemas.microsoft.com/office/drawing/2010/main" val="0"/>
                        </a:ext>
                      </a:extLst>
                    </a:blip>
                    <a:stretch>
                      <a:fillRect/>
                    </a:stretch>
                  </pic:blipFill>
                  <pic:spPr>
                    <a:xfrm>
                      <a:off x="0" y="0"/>
                      <a:ext cx="6071870" cy="762635"/>
                    </a:xfrm>
                    <a:prstGeom prst="rect">
                      <a:avLst/>
                    </a:prstGeom>
                  </pic:spPr>
                </pic:pic>
              </a:graphicData>
            </a:graphic>
          </wp:inline>
        </w:drawing>
      </w:r>
    </w:p>
    <w:p w14:paraId="3157FBFF" w14:textId="76587B79" w:rsidR="0081218F" w:rsidRDefault="0081218F" w:rsidP="004A1D91">
      <w:r>
        <w:t xml:space="preserve">The team statistics were put into a pandas </w:t>
      </w:r>
      <w:proofErr w:type="spellStart"/>
      <w:r>
        <w:t>dataframe</w:t>
      </w:r>
      <w:proofErr w:type="spellEnd"/>
      <w:r>
        <w:t xml:space="preserve">, and a column with </w:t>
      </w:r>
      <w:r w:rsidR="002E1C9F">
        <w:t>scrape date</w:t>
      </w:r>
      <w:bookmarkStart w:id="0" w:name="_GoBack"/>
      <w:bookmarkEnd w:id="0"/>
      <w:r>
        <w:t xml:space="preserve"> was added to the </w:t>
      </w:r>
      <w:proofErr w:type="spellStart"/>
      <w:r>
        <w:t>dataframe</w:t>
      </w:r>
      <w:proofErr w:type="spellEnd"/>
      <w:r>
        <w:t xml:space="preserve">. In order to give us a column to link the player information with the team statistics it was necessary to write an Excel spreadsheet that matched the full team name to the team initials. This Excel spreadsheet was merged onto the team statistics </w:t>
      </w:r>
      <w:proofErr w:type="spellStart"/>
      <w:r>
        <w:t>dataframe</w:t>
      </w:r>
      <w:proofErr w:type="spellEnd"/>
      <w:r>
        <w:t xml:space="preserve">, and the team code column was renamed and became the team id column. </w:t>
      </w:r>
    </w:p>
    <w:p w14:paraId="176B21BB" w14:textId="77777777" w:rsidR="0081218F" w:rsidRDefault="0081218F" w:rsidP="004A1D91">
      <w:r>
        <w:rPr>
          <w:noProof/>
        </w:rPr>
        <w:drawing>
          <wp:inline distT="0" distB="0" distL="0" distR="0" wp14:anchorId="5EF2266F" wp14:editId="0AB9624B">
            <wp:extent cx="6071870" cy="2355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am stats.jpeg"/>
                    <pic:cNvPicPr/>
                  </pic:nvPicPr>
                  <pic:blipFill>
                    <a:blip r:embed="rId15">
                      <a:extLst>
                        <a:ext uri="{28A0092B-C50C-407E-A947-70E740481C1C}">
                          <a14:useLocalDpi xmlns:a14="http://schemas.microsoft.com/office/drawing/2010/main" val="0"/>
                        </a:ext>
                      </a:extLst>
                    </a:blip>
                    <a:stretch>
                      <a:fillRect/>
                    </a:stretch>
                  </pic:blipFill>
                  <pic:spPr>
                    <a:xfrm>
                      <a:off x="0" y="0"/>
                      <a:ext cx="6071870" cy="2355215"/>
                    </a:xfrm>
                    <a:prstGeom prst="rect">
                      <a:avLst/>
                    </a:prstGeom>
                  </pic:spPr>
                </pic:pic>
              </a:graphicData>
            </a:graphic>
          </wp:inline>
        </w:drawing>
      </w:r>
    </w:p>
    <w:p w14:paraId="03F9D057" w14:textId="77777777" w:rsidR="00861481" w:rsidRDefault="0081218F" w:rsidP="004A1D91">
      <w:r>
        <w:t>After trying to link the two tables in the database, it became apparent</w:t>
      </w:r>
      <w:r w:rsidR="00861481">
        <w:t xml:space="preserve"> when creating a foreign key</w:t>
      </w:r>
      <w:r>
        <w:t xml:space="preserve"> that some teams were listed on the </w:t>
      </w:r>
      <w:r w:rsidR="00861481">
        <w:t xml:space="preserve">player information table </w:t>
      </w:r>
      <w:r>
        <w:t xml:space="preserve">that were not on the team statistics table. We identified the players on the player information table that were not on the current team statistics table and dropped those players. </w:t>
      </w:r>
      <w:r w:rsidR="00861481">
        <w:rPr>
          <w:noProof/>
        </w:rPr>
        <w:drawing>
          <wp:inline distT="0" distB="0" distL="0" distR="0" wp14:anchorId="04FC954A" wp14:editId="68F7FAA4">
            <wp:extent cx="6071870" cy="1965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ept players.jpeg"/>
                    <pic:cNvPicPr/>
                  </pic:nvPicPr>
                  <pic:blipFill rotWithShape="1">
                    <a:blip r:embed="rId16">
                      <a:extLst>
                        <a:ext uri="{28A0092B-C50C-407E-A947-70E740481C1C}">
                          <a14:useLocalDpi xmlns:a14="http://schemas.microsoft.com/office/drawing/2010/main" val="0"/>
                        </a:ext>
                      </a:extLst>
                    </a:blip>
                    <a:srcRect b="3129"/>
                    <a:stretch/>
                  </pic:blipFill>
                  <pic:spPr bwMode="auto">
                    <a:xfrm>
                      <a:off x="0" y="0"/>
                      <a:ext cx="6071870" cy="1965960"/>
                    </a:xfrm>
                    <a:prstGeom prst="rect">
                      <a:avLst/>
                    </a:prstGeom>
                    <a:ln>
                      <a:noFill/>
                    </a:ln>
                    <a:extLst>
                      <a:ext uri="{53640926-AAD7-44D8-BBD7-CCE9431645EC}">
                        <a14:shadowObscured xmlns:a14="http://schemas.microsoft.com/office/drawing/2010/main"/>
                      </a:ext>
                    </a:extLst>
                  </pic:spPr>
                </pic:pic>
              </a:graphicData>
            </a:graphic>
          </wp:inline>
        </w:drawing>
      </w:r>
    </w:p>
    <w:p w14:paraId="21BA3F12" w14:textId="77777777" w:rsidR="00861481" w:rsidRDefault="00861481" w:rsidP="00861481">
      <w:pPr>
        <w:pStyle w:val="Heading2"/>
      </w:pPr>
      <w:r>
        <w:lastRenderedPageBreak/>
        <w:t>Loading the Data</w:t>
      </w:r>
    </w:p>
    <w:p w14:paraId="0112687D" w14:textId="77777777" w:rsidR="0081218F" w:rsidRDefault="00861481" w:rsidP="004A1D91">
      <w:r>
        <w:t xml:space="preserve">The three </w:t>
      </w:r>
      <w:proofErr w:type="spellStart"/>
      <w:r>
        <w:t>dateframes</w:t>
      </w:r>
      <w:proofErr w:type="spellEnd"/>
      <w:r>
        <w:t xml:space="preserve"> were then loaded into MySQL, a relational database. </w:t>
      </w:r>
    </w:p>
    <w:p w14:paraId="3A3F39CF" w14:textId="48ED74AA" w:rsidR="00861481" w:rsidRDefault="00861481" w:rsidP="004A1D91">
      <w:r>
        <w:rPr>
          <w:noProof/>
        </w:rPr>
        <w:drawing>
          <wp:inline distT="0" distB="0" distL="0" distR="0" wp14:anchorId="0C575FB7" wp14:editId="0EFFA5CF">
            <wp:extent cx="6071870" cy="2121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ad tables.jpeg"/>
                    <pic:cNvPicPr/>
                  </pic:nvPicPr>
                  <pic:blipFill>
                    <a:blip r:embed="rId17">
                      <a:extLst>
                        <a:ext uri="{28A0092B-C50C-407E-A947-70E740481C1C}">
                          <a14:useLocalDpi xmlns:a14="http://schemas.microsoft.com/office/drawing/2010/main" val="0"/>
                        </a:ext>
                      </a:extLst>
                    </a:blip>
                    <a:stretch>
                      <a:fillRect/>
                    </a:stretch>
                  </pic:blipFill>
                  <pic:spPr>
                    <a:xfrm>
                      <a:off x="0" y="0"/>
                      <a:ext cx="6071870" cy="2121535"/>
                    </a:xfrm>
                    <a:prstGeom prst="rect">
                      <a:avLst/>
                    </a:prstGeom>
                  </pic:spPr>
                </pic:pic>
              </a:graphicData>
            </a:graphic>
          </wp:inline>
        </w:drawing>
      </w:r>
    </w:p>
    <w:p w14:paraId="58A18A1A" w14:textId="41A14319" w:rsidR="002C66BF" w:rsidRDefault="002C66BF" w:rsidP="004A1D91">
      <w:r>
        <w:t xml:space="preserve">The team stats table has </w:t>
      </w:r>
      <w:r w:rsidR="00C03515">
        <w:t xml:space="preserve">a primary id key, which references the player info table team id column. Both the players table and player info table reference each other through player id columns, which are primary keys for each table.  </w:t>
      </w:r>
    </w:p>
    <w:p w14:paraId="03A8CCF6" w14:textId="72F80846" w:rsidR="002C66BF" w:rsidRDefault="002C66BF" w:rsidP="004A1D91">
      <w:r>
        <w:rPr>
          <w:noProof/>
        </w:rPr>
        <w:drawing>
          <wp:inline distT="0" distB="0" distL="0" distR="0" wp14:anchorId="41FCFF2F" wp14:editId="1788B798">
            <wp:extent cx="6071870" cy="22523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eam stats table.jpeg"/>
                    <pic:cNvPicPr/>
                  </pic:nvPicPr>
                  <pic:blipFill>
                    <a:blip r:embed="rId18">
                      <a:extLst>
                        <a:ext uri="{28A0092B-C50C-407E-A947-70E740481C1C}">
                          <a14:useLocalDpi xmlns:a14="http://schemas.microsoft.com/office/drawing/2010/main" val="0"/>
                        </a:ext>
                      </a:extLst>
                    </a:blip>
                    <a:stretch>
                      <a:fillRect/>
                    </a:stretch>
                  </pic:blipFill>
                  <pic:spPr>
                    <a:xfrm>
                      <a:off x="0" y="0"/>
                      <a:ext cx="6071870" cy="2252345"/>
                    </a:xfrm>
                    <a:prstGeom prst="rect">
                      <a:avLst/>
                    </a:prstGeom>
                  </pic:spPr>
                </pic:pic>
              </a:graphicData>
            </a:graphic>
          </wp:inline>
        </w:drawing>
      </w:r>
    </w:p>
    <w:p w14:paraId="36B739F7" w14:textId="30625F44" w:rsidR="002C66BF" w:rsidRDefault="002C66BF" w:rsidP="004A1D91">
      <w:r>
        <w:rPr>
          <w:noProof/>
        </w:rPr>
        <w:lastRenderedPageBreak/>
        <w:drawing>
          <wp:inline distT="0" distB="0" distL="0" distR="0" wp14:anchorId="23D05EE8" wp14:editId="7AA69529">
            <wp:extent cx="6071870" cy="2463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layers tables.jpeg"/>
                    <pic:cNvPicPr/>
                  </pic:nvPicPr>
                  <pic:blipFill>
                    <a:blip r:embed="rId19">
                      <a:extLst>
                        <a:ext uri="{28A0092B-C50C-407E-A947-70E740481C1C}">
                          <a14:useLocalDpi xmlns:a14="http://schemas.microsoft.com/office/drawing/2010/main" val="0"/>
                        </a:ext>
                      </a:extLst>
                    </a:blip>
                    <a:stretch>
                      <a:fillRect/>
                    </a:stretch>
                  </pic:blipFill>
                  <pic:spPr>
                    <a:xfrm>
                      <a:off x="0" y="0"/>
                      <a:ext cx="6071870" cy="2463800"/>
                    </a:xfrm>
                    <a:prstGeom prst="rect">
                      <a:avLst/>
                    </a:prstGeom>
                  </pic:spPr>
                </pic:pic>
              </a:graphicData>
            </a:graphic>
          </wp:inline>
        </w:drawing>
      </w:r>
    </w:p>
    <w:p w14:paraId="26998F19" w14:textId="77777777" w:rsidR="00861481" w:rsidRDefault="00861481" w:rsidP="00861481">
      <w:pPr>
        <w:pStyle w:val="Heading2"/>
      </w:pPr>
      <w:r>
        <w:t>Final Production Database</w:t>
      </w:r>
    </w:p>
    <w:p w14:paraId="6C13694D" w14:textId="77777777" w:rsidR="00861481" w:rsidRDefault="00861481" w:rsidP="00861481">
      <w:r>
        <w:t xml:space="preserve">The three tables in our production are </w:t>
      </w:r>
      <w:proofErr w:type="spellStart"/>
      <w:r>
        <w:t>team_stats</w:t>
      </w:r>
      <w:proofErr w:type="spellEnd"/>
      <w:r>
        <w:t xml:space="preserve">, </w:t>
      </w:r>
      <w:proofErr w:type="spellStart"/>
      <w:r>
        <w:t>player_info</w:t>
      </w:r>
      <w:proofErr w:type="spellEnd"/>
      <w:r>
        <w:t xml:space="preserve">, and players. </w:t>
      </w:r>
    </w:p>
    <w:p w14:paraId="3FBBAA28" w14:textId="77777777" w:rsidR="00861481" w:rsidRPr="00861481" w:rsidRDefault="00861481" w:rsidP="00861481">
      <w:r>
        <w:rPr>
          <w:noProof/>
        </w:rPr>
        <w:drawing>
          <wp:inline distT="0" distB="0" distL="0" distR="0" wp14:anchorId="00889DC4" wp14:editId="14191816">
            <wp:extent cx="6071870" cy="30638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s.jpeg"/>
                    <pic:cNvPicPr/>
                  </pic:nvPicPr>
                  <pic:blipFill>
                    <a:blip r:embed="rId20">
                      <a:extLst>
                        <a:ext uri="{28A0092B-C50C-407E-A947-70E740481C1C}">
                          <a14:useLocalDpi xmlns:a14="http://schemas.microsoft.com/office/drawing/2010/main" val="0"/>
                        </a:ext>
                      </a:extLst>
                    </a:blip>
                    <a:stretch>
                      <a:fillRect/>
                    </a:stretch>
                  </pic:blipFill>
                  <pic:spPr>
                    <a:xfrm>
                      <a:off x="0" y="0"/>
                      <a:ext cx="6071870" cy="3063875"/>
                    </a:xfrm>
                    <a:prstGeom prst="rect">
                      <a:avLst/>
                    </a:prstGeom>
                  </pic:spPr>
                </pic:pic>
              </a:graphicData>
            </a:graphic>
          </wp:inline>
        </w:drawing>
      </w:r>
    </w:p>
    <w:p w14:paraId="1D7B8BB0" w14:textId="77777777" w:rsidR="004A1D91" w:rsidRPr="004A1D91" w:rsidRDefault="004A1D91" w:rsidP="004A1D91"/>
    <w:sectPr w:rsidR="004A1D91" w:rsidRPr="004A1D91">
      <w:footerReference w:type="default" r:id="rId21"/>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AF3588" w14:textId="77777777" w:rsidR="00201A54" w:rsidRDefault="00201A54">
      <w:pPr>
        <w:spacing w:after="0" w:line="240" w:lineRule="auto"/>
      </w:pPr>
      <w:r>
        <w:separator/>
      </w:r>
    </w:p>
    <w:p w14:paraId="52A597D1" w14:textId="77777777" w:rsidR="00201A54" w:rsidRDefault="00201A54"/>
    <w:p w14:paraId="35BE1F0B" w14:textId="77777777" w:rsidR="00201A54" w:rsidRDefault="00201A54"/>
  </w:endnote>
  <w:endnote w:type="continuationSeparator" w:id="0">
    <w:p w14:paraId="44609557" w14:textId="77777777" w:rsidR="00201A54" w:rsidRDefault="00201A54">
      <w:pPr>
        <w:spacing w:after="0" w:line="240" w:lineRule="auto"/>
      </w:pPr>
      <w:r>
        <w:continuationSeparator/>
      </w:r>
    </w:p>
    <w:p w14:paraId="484DFF20" w14:textId="77777777" w:rsidR="00201A54" w:rsidRDefault="00201A54"/>
    <w:p w14:paraId="73414444" w14:textId="77777777" w:rsidR="00201A54" w:rsidRDefault="00201A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13228B5E" w14:textId="77777777" w:rsidR="00145825" w:rsidRDefault="00075F5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60303" w14:textId="77777777" w:rsidR="00201A54" w:rsidRDefault="00201A54">
      <w:pPr>
        <w:spacing w:after="0" w:line="240" w:lineRule="auto"/>
      </w:pPr>
      <w:r>
        <w:separator/>
      </w:r>
    </w:p>
    <w:p w14:paraId="54FE5C49" w14:textId="77777777" w:rsidR="00201A54" w:rsidRDefault="00201A54"/>
    <w:p w14:paraId="3D274053" w14:textId="77777777" w:rsidR="00201A54" w:rsidRDefault="00201A54"/>
  </w:footnote>
  <w:footnote w:type="continuationSeparator" w:id="0">
    <w:p w14:paraId="71F92A90" w14:textId="77777777" w:rsidR="00201A54" w:rsidRDefault="00201A54">
      <w:pPr>
        <w:spacing w:after="0" w:line="240" w:lineRule="auto"/>
      </w:pPr>
      <w:r>
        <w:continuationSeparator/>
      </w:r>
    </w:p>
    <w:p w14:paraId="7EE2D65D" w14:textId="77777777" w:rsidR="00201A54" w:rsidRDefault="00201A54"/>
    <w:p w14:paraId="5F4697F5" w14:textId="77777777" w:rsidR="00201A54" w:rsidRDefault="00201A5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1"/>
  </w:num>
  <w:num w:numId="3">
    <w:abstractNumId w:val="14"/>
  </w:num>
  <w:num w:numId="4">
    <w:abstractNumId w:val="12"/>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2FE"/>
    <w:rsid w:val="00075F51"/>
    <w:rsid w:val="000F289A"/>
    <w:rsid w:val="00145825"/>
    <w:rsid w:val="00164245"/>
    <w:rsid w:val="00201A54"/>
    <w:rsid w:val="002C66BF"/>
    <w:rsid w:val="002E1C9F"/>
    <w:rsid w:val="004A1D91"/>
    <w:rsid w:val="0081218F"/>
    <w:rsid w:val="00861481"/>
    <w:rsid w:val="00A6449F"/>
    <w:rsid w:val="00BD6638"/>
    <w:rsid w:val="00C03515"/>
    <w:rsid w:val="00CA51AD"/>
    <w:rsid w:val="00E97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C3141"/>
  <w15:chartTrackingRefBased/>
  <w15:docId w15:val="{F2C6357F-8CB3-D841-BEBE-E8122EF9E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unhideWhenUsed/>
    <w:rsid w:val="00BD6638"/>
    <w:rPr>
      <w:color w:val="5E9EA1" w:themeColor="hyperlink"/>
      <w:u w:val="single"/>
    </w:rPr>
  </w:style>
  <w:style w:type="character" w:styleId="UnresolvedMention">
    <w:name w:val="Unresolved Mention"/>
    <w:basedOn w:val="DefaultParagraphFont"/>
    <w:uiPriority w:val="99"/>
    <w:semiHidden/>
    <w:unhideWhenUsed/>
    <w:rsid w:val="00BD66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45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rawford/us-major-league-soccer-salaries"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hyperlink" Target="https://www.mlssoccer.com/stats/team" TargetMode="External"/><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wner/Library/Containers/com.microsoft.Word/Data/Library/Application%20Support/Microsoft/Office/16.0/DTS/en-US%7bCE3E097D-86D9-6343-AB4F-EF2D4A572E31%7d/%7b922D1A40-DCF1-AA42-B2C1-8B3B0248AC74%7dtf10002081.dotx" TargetMode="Externa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Research Paper.dotx</Template>
  <TotalTime>76</TotalTime>
  <Pages>5</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Seaver</dc:creator>
  <cp:keywords/>
  <dc:description/>
  <cp:lastModifiedBy>Sabrina Seaver</cp:lastModifiedBy>
  <cp:revision>4</cp:revision>
  <dcterms:created xsi:type="dcterms:W3CDTF">2018-11-15T03:35:00Z</dcterms:created>
  <dcterms:modified xsi:type="dcterms:W3CDTF">2018-11-16T19:41:00Z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